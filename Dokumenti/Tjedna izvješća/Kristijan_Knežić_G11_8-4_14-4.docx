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F30733" w:rsidP="00F35789">
            <w:pPr>
              <w:pStyle w:val="BoxTextLarge"/>
            </w:pPr>
            <w:r>
              <w:t>0</w:t>
            </w:r>
            <w:r w:rsidR="00F35789">
              <w:t>8</w:t>
            </w:r>
            <w:r>
              <w:t>.04</w:t>
            </w:r>
            <w:r w:rsidR="0081337D">
              <w:t>.2019.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F35789" w:rsidP="00F35789">
            <w:pPr>
              <w:pStyle w:val="BoxTextLarge"/>
            </w:pPr>
            <w:r>
              <w:t>14</w:t>
            </w:r>
            <w:r w:rsidR="0081337D">
              <w:t>.</w:t>
            </w:r>
            <w:r w:rsidR="00F30733">
              <w:t>04</w:t>
            </w:r>
            <w:r w:rsidR="0081337D">
              <w:t>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proofErr w:type="spellStart"/>
            <w:r>
              <w:t>Self Assessment</w:t>
            </w:r>
            <w:proofErr w:type="spellEnd"/>
            <w:r>
              <w:t>:</w:t>
            </w:r>
          </w:p>
        </w:tc>
        <w:tc>
          <w:tcPr>
            <w:tcW w:w="7597" w:type="dxa"/>
          </w:tcPr>
          <w:p w:rsidR="00DF3164" w:rsidRDefault="00DF3164" w:rsidP="0096669F">
            <w:pPr>
              <w:pStyle w:val="BoxTextLarge"/>
            </w:pPr>
            <w:r>
              <w:t>Green</w:t>
            </w:r>
            <w:r w:rsidR="0096669F">
              <w:t xml:space="preserve"> (On track)</w:t>
            </w:r>
            <w:r>
              <w:t>, Yellow</w:t>
            </w:r>
            <w:r w:rsidR="0096669F">
              <w:t xml:space="preserve"> (Possible risks)</w:t>
            </w:r>
            <w:r>
              <w:t>, Red</w:t>
            </w:r>
            <w:r w:rsidR="0096669F">
              <w:t xml:space="preserve"> (Risks)</w:t>
            </w:r>
          </w:p>
        </w:tc>
      </w:tr>
    </w:tbl>
    <w:p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5059BD">
        <w:trPr>
          <w:trHeight w:val="400"/>
          <w:jc w:val="center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5059BD">
        <w:trPr>
          <w:trHeight w:val="900"/>
          <w:jc w:val="center"/>
        </w:trPr>
        <w:tc>
          <w:tcPr>
            <w:tcW w:w="5218" w:type="dxa"/>
          </w:tcPr>
          <w:p w:rsidR="0090741F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D97906" w:rsidRDefault="00D97906" w:rsidP="00D97906">
            <w:pPr>
              <w:pStyle w:val="BodyTextBullet"/>
            </w:pPr>
            <w:proofErr w:type="spellStart"/>
            <w:r>
              <w:t>Instalacija</w:t>
            </w:r>
            <w:proofErr w:type="spellEnd"/>
            <w:r>
              <w:t xml:space="preserve"> </w:t>
            </w:r>
            <w:proofErr w:type="spellStart"/>
            <w:r>
              <w:t>radne</w:t>
            </w:r>
            <w:proofErr w:type="spellEnd"/>
            <w:r>
              <w:t xml:space="preserve"> </w:t>
            </w:r>
            <w:proofErr w:type="spellStart"/>
            <w:r>
              <w:t>okoline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izradu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  <w:p w:rsidR="00D97906" w:rsidRDefault="00D97906" w:rsidP="00D97906">
            <w:pPr>
              <w:pStyle w:val="BodyTextBullet"/>
              <w:numPr>
                <w:ilvl w:val="0"/>
                <w:numId w:val="0"/>
              </w:numPr>
              <w:ind w:left="360"/>
            </w:pPr>
          </w:p>
          <w:p w:rsidR="00A72918" w:rsidRDefault="00D97906" w:rsidP="00A72918">
            <w:pPr>
              <w:pStyle w:val="BodyTextBullet"/>
            </w:pPr>
            <w:proofErr w:type="spellStart"/>
            <w:r>
              <w:t>Implementiran</w:t>
            </w:r>
            <w:proofErr w:type="spellEnd"/>
            <w:r w:rsidR="00A72918">
              <w:t xml:space="preserve"> GUI</w:t>
            </w:r>
            <w:r>
              <w:t xml:space="preserve"> </w:t>
            </w:r>
          </w:p>
          <w:p w:rsidR="00A72918" w:rsidRDefault="00A72918" w:rsidP="00D97906">
            <w:pPr>
              <w:pStyle w:val="BodyTextBullet"/>
              <w:numPr>
                <w:ilvl w:val="0"/>
                <w:numId w:val="0"/>
              </w:numPr>
              <w:ind w:left="360"/>
            </w:pPr>
            <w:r w:rsidRPr="00A72918">
              <w:rPr>
                <w:highlight w:val="yellow"/>
              </w:rPr>
              <w:t>Possible risks:</w:t>
            </w:r>
            <w:r w:rsidR="00D97906">
              <w:t xml:space="preserve"> </w:t>
            </w:r>
            <w:proofErr w:type="spellStart"/>
            <w:r w:rsidR="00BB5240">
              <w:t>Moguć</w:t>
            </w:r>
            <w:r w:rsidR="008B1415">
              <w:t>e</w:t>
            </w:r>
            <w:proofErr w:type="spellEnd"/>
            <w:r w:rsidR="008B1415">
              <w:t xml:space="preserve"> </w:t>
            </w:r>
            <w:proofErr w:type="spellStart"/>
            <w:r w:rsidR="008B1415">
              <w:t>manje</w:t>
            </w:r>
            <w:proofErr w:type="spellEnd"/>
            <w:r w:rsidR="008B1415">
              <w:t xml:space="preserve"> </w:t>
            </w:r>
            <w:proofErr w:type="spellStart"/>
            <w:r w:rsidR="008B1415">
              <w:t>promjene</w:t>
            </w:r>
            <w:proofErr w:type="spellEnd"/>
            <w:r w:rsidR="008B1415">
              <w:t xml:space="preserve"> </w:t>
            </w:r>
            <w:proofErr w:type="spellStart"/>
            <w:r w:rsidR="008B1415">
              <w:t>zbog</w:t>
            </w:r>
            <w:proofErr w:type="spellEnd"/>
            <w:r w:rsidR="008B1415">
              <w:t xml:space="preserve"> </w:t>
            </w:r>
            <w:proofErr w:type="spellStart"/>
            <w:r w:rsidR="008B1415">
              <w:t>nekih</w:t>
            </w:r>
            <w:proofErr w:type="spellEnd"/>
            <w:r w:rsidR="008B1415">
              <w:t xml:space="preserve"> </w:t>
            </w:r>
            <w:proofErr w:type="spellStart"/>
            <w:r w:rsidR="008B1415">
              <w:t>funkcionalnosti</w:t>
            </w:r>
            <w:proofErr w:type="spellEnd"/>
            <w:r w:rsidR="008B1415">
              <w:t xml:space="preserve"> </w:t>
            </w:r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90741F" w:rsidRDefault="00D97906" w:rsidP="0090741F">
            <w:pPr>
              <w:pStyle w:val="BodyTextBullet"/>
            </w:pPr>
            <w:r>
              <w:t xml:space="preserve">Eclipse </w:t>
            </w:r>
          </w:p>
          <w:p w:rsidR="003B78BB" w:rsidRDefault="003B78BB" w:rsidP="003B78BB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  <w:p w:rsidR="003B78BB" w:rsidRDefault="00D97906" w:rsidP="00D97906">
            <w:pPr>
              <w:pStyle w:val="BodyTextBullet"/>
            </w:pPr>
            <w:proofErr w:type="spellStart"/>
            <w:r>
              <w:t>Napravljen</w:t>
            </w:r>
            <w:proofErr w:type="spellEnd"/>
            <w:r>
              <w:t xml:space="preserve"> je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izgled</w:t>
            </w:r>
            <w:proofErr w:type="spellEnd"/>
            <w:r>
              <w:t xml:space="preserve">, </w:t>
            </w:r>
            <w:proofErr w:type="spellStart"/>
            <w:r>
              <w:t>trenutno</w:t>
            </w:r>
            <w:proofErr w:type="spellEnd"/>
            <w:r>
              <w:t xml:space="preserve"> </w:t>
            </w:r>
            <w:proofErr w:type="spellStart"/>
            <w:r>
              <w:t>nema</w:t>
            </w:r>
            <w:proofErr w:type="spellEnd"/>
            <w:r>
              <w:t xml:space="preserve"> </w:t>
            </w:r>
            <w:proofErr w:type="spellStart"/>
            <w:r>
              <w:t>nikvih</w:t>
            </w:r>
            <w:proofErr w:type="spellEnd"/>
            <w:r>
              <w:t xml:space="preserve"> </w:t>
            </w:r>
            <w:proofErr w:type="spellStart"/>
            <w:r>
              <w:t>funkcija</w:t>
            </w:r>
            <w:proofErr w:type="spellEnd"/>
          </w:p>
        </w:tc>
      </w:tr>
      <w:tr w:rsidR="0090741F" w:rsidTr="005059BD">
        <w:trPr>
          <w:trHeight w:val="900"/>
          <w:jc w:val="center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8B1415" w:rsidP="00C16D01">
            <w:pPr>
              <w:pStyle w:val="BodyTextBullet"/>
            </w:pPr>
            <w:proofErr w:type="spellStart"/>
            <w:r>
              <w:t>Izrada</w:t>
            </w:r>
            <w:proofErr w:type="spellEnd"/>
            <w:r>
              <w:t xml:space="preserve"> GUI-a u </w:t>
            </w:r>
            <w:proofErr w:type="spellStart"/>
            <w:r>
              <w:t>Javi</w:t>
            </w:r>
            <w:proofErr w:type="spellEnd"/>
          </w:p>
          <w:p w:rsidR="003B78BB" w:rsidRPr="0081337D" w:rsidRDefault="00650CC6" w:rsidP="00C16D01">
            <w:pPr>
              <w:pStyle w:val="BodyTextBullet"/>
            </w:pPr>
            <w:proofErr w:type="spellStart"/>
            <w:r>
              <w:t>Istraživanje</w:t>
            </w:r>
            <w:proofErr w:type="spellEnd"/>
            <w:r>
              <w:t xml:space="preserve"> </w:t>
            </w:r>
            <w:proofErr w:type="spellStart"/>
            <w:r>
              <w:t>mogučnosti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nudi</w:t>
            </w:r>
            <w:proofErr w:type="spellEnd"/>
            <w:r>
              <w:t xml:space="preserve"> Eclipse</w:t>
            </w: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A26397" w:rsidP="00582D5C">
            <w:pPr>
              <w:pStyle w:val="BodyTextBullet"/>
            </w:pPr>
            <w:hyperlink r:id="rId7" w:history="1">
              <w:r>
                <w:rPr>
                  <w:rStyle w:val="Hyperlink"/>
                </w:rPr>
                <w:t>https://www.eclipse.org/windowbuilder/</w:t>
              </w:r>
            </w:hyperlink>
          </w:p>
        </w:tc>
      </w:tr>
    </w:tbl>
    <w:p w:rsidR="0090741F" w:rsidRDefault="0090741F">
      <w:pPr>
        <w:pStyle w:val="Header"/>
        <w:tabs>
          <w:tab w:val="clear" w:pos="4320"/>
          <w:tab w:val="clear" w:pos="8640"/>
        </w:tabs>
      </w:pPr>
    </w:p>
    <w:tbl>
      <w:tblPr>
        <w:tblStyle w:val="TableGrid"/>
        <w:tblW w:w="10053" w:type="dxa"/>
        <w:jc w:val="center"/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DD333C">
        <w:trPr>
          <w:trHeight w:val="400"/>
          <w:jc w:val="center"/>
        </w:trPr>
        <w:tc>
          <w:tcPr>
            <w:tcW w:w="5218" w:type="dxa"/>
          </w:tcPr>
          <w:p w:rsidR="00CC5AC1" w:rsidRDefault="00CC5AC1" w:rsidP="00DD333C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AA0EAD" w:rsidTr="00DD333C">
        <w:trPr>
          <w:trHeight w:val="400"/>
          <w:jc w:val="center"/>
        </w:trPr>
        <w:tc>
          <w:tcPr>
            <w:tcW w:w="5218" w:type="dxa"/>
          </w:tcPr>
          <w:p w:rsidR="00AA0EAD" w:rsidRPr="00D77E86" w:rsidRDefault="008B1415" w:rsidP="004608F6">
            <w:pPr>
              <w:pStyle w:val="BodyTextBullet"/>
              <w:numPr>
                <w:ilvl w:val="0"/>
                <w:numId w:val="0"/>
              </w:numPr>
              <w:ind w:left="360"/>
              <w:rPr>
                <w:color w:val="92D050"/>
              </w:rPr>
            </w:pPr>
            <w:proofErr w:type="spellStart"/>
            <w:r w:rsidRPr="00D77E86">
              <w:rPr>
                <w:color w:val="00B050"/>
              </w:rPr>
              <w:t>Implementacija</w:t>
            </w:r>
            <w:proofErr w:type="spellEnd"/>
            <w:r w:rsidRPr="00D77E86">
              <w:rPr>
                <w:color w:val="00B050"/>
              </w:rPr>
              <w:t xml:space="preserve"> </w:t>
            </w:r>
            <w:proofErr w:type="spellStart"/>
            <w:r w:rsidRPr="00D77E86">
              <w:rPr>
                <w:color w:val="00B050"/>
              </w:rPr>
              <w:t>funkcionalnosti</w:t>
            </w:r>
            <w:proofErr w:type="spellEnd"/>
            <w:r w:rsidRPr="00D77E86">
              <w:rPr>
                <w:color w:val="00B050"/>
              </w:rPr>
              <w:t xml:space="preserve"> GUI-a, </w:t>
            </w:r>
            <w:bookmarkStart w:id="0" w:name="_GoBack"/>
            <w:bookmarkEnd w:id="0"/>
            <w:proofErr w:type="spellStart"/>
            <w:r w:rsidRPr="00D77E86">
              <w:rPr>
                <w:color w:val="00B050"/>
              </w:rPr>
              <w:t>implement</w:t>
            </w:r>
            <w:r w:rsidR="004608F6" w:rsidRPr="00D77E86">
              <w:rPr>
                <w:color w:val="00B050"/>
              </w:rPr>
              <w:t>acija</w:t>
            </w:r>
            <w:proofErr w:type="spellEnd"/>
            <w:r w:rsidRPr="00D77E86">
              <w:rPr>
                <w:color w:val="00B050"/>
              </w:rPr>
              <w:t xml:space="preserve"> </w:t>
            </w:r>
            <w:proofErr w:type="spellStart"/>
            <w:r w:rsidRPr="00D77E86">
              <w:rPr>
                <w:color w:val="00B050"/>
              </w:rPr>
              <w:t>pokretanj</w:t>
            </w:r>
            <w:r w:rsidR="004608F6" w:rsidRPr="00D77E86">
              <w:rPr>
                <w:color w:val="00B050"/>
              </w:rPr>
              <w:t>a</w:t>
            </w:r>
            <w:proofErr w:type="spellEnd"/>
            <w:r w:rsidRPr="00D77E86">
              <w:rPr>
                <w:color w:val="00B050"/>
              </w:rPr>
              <w:t xml:space="preserve"> </w:t>
            </w:r>
            <w:proofErr w:type="spellStart"/>
            <w:r w:rsidRPr="00D77E86">
              <w:rPr>
                <w:color w:val="00B050"/>
              </w:rPr>
              <w:t>aplikacije</w:t>
            </w:r>
            <w:proofErr w:type="spellEnd"/>
          </w:p>
        </w:tc>
        <w:tc>
          <w:tcPr>
            <w:tcW w:w="2835" w:type="dxa"/>
          </w:tcPr>
          <w:p w:rsidR="00AA0EAD" w:rsidRDefault="00AA0EAD" w:rsidP="00AA0EAD">
            <w:pPr>
              <w:pStyle w:val="BodyTextBullet"/>
              <w:numPr>
                <w:ilvl w:val="0"/>
                <w:numId w:val="11"/>
              </w:numPr>
            </w:pPr>
          </w:p>
        </w:tc>
        <w:tc>
          <w:tcPr>
            <w:tcW w:w="2000" w:type="dxa"/>
          </w:tcPr>
          <w:p w:rsidR="00AA0EAD" w:rsidRDefault="00AA0EAD">
            <w:pPr>
              <w:pStyle w:val="BodyTextBullet"/>
              <w:numPr>
                <w:ilvl w:val="0"/>
                <w:numId w:val="11"/>
              </w:numPr>
            </w:pPr>
            <w:r>
              <w:t>.</w:t>
            </w:r>
          </w:p>
        </w:tc>
      </w:tr>
    </w:tbl>
    <w:p w:rsidR="00DF3164" w:rsidRDefault="00DF3164">
      <w:pPr>
        <w:rPr>
          <w:b w:val="0"/>
        </w:rPr>
      </w:pPr>
    </w:p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:rsidTr="00DD333C">
        <w:trPr>
          <w:trHeight w:val="400"/>
          <w:jc w:val="center"/>
        </w:trPr>
        <w:tc>
          <w:tcPr>
            <w:tcW w:w="10026" w:type="dxa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 w:rsidTr="00DD333C">
        <w:trPr>
          <w:trHeight w:val="400"/>
          <w:jc w:val="center"/>
        </w:trPr>
        <w:tc>
          <w:tcPr>
            <w:tcW w:w="10026" w:type="dxa"/>
          </w:tcPr>
          <w:p w:rsidR="003B78BB" w:rsidRDefault="009E14D0" w:rsidP="003B78BB">
            <w:pPr>
              <w:pStyle w:val="BodyTextBullet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Implementacija</w:t>
            </w:r>
            <w:proofErr w:type="spellEnd"/>
            <w:r>
              <w:rPr>
                <w:color w:val="00B050"/>
              </w:rPr>
              <w:t xml:space="preserve"> </w:t>
            </w:r>
            <w:proofErr w:type="spellStart"/>
            <w:r>
              <w:rPr>
                <w:color w:val="00B050"/>
              </w:rPr>
              <w:t>aplikacije</w:t>
            </w:r>
            <w:proofErr w:type="spellEnd"/>
          </w:p>
          <w:p w:rsidR="003B78BB" w:rsidRPr="008B1415" w:rsidRDefault="003B78BB" w:rsidP="003B78BB">
            <w:pPr>
              <w:pStyle w:val="BodyTextBullet"/>
              <w:rPr>
                <w:highlight w:val="yellow"/>
              </w:rPr>
            </w:pPr>
            <w:proofErr w:type="spellStart"/>
            <w:r w:rsidRPr="008B1415">
              <w:rPr>
                <w:highlight w:val="yellow"/>
              </w:rPr>
              <w:t>Početak</w:t>
            </w:r>
            <w:proofErr w:type="spellEnd"/>
            <w:r w:rsidRPr="008B1415">
              <w:rPr>
                <w:highlight w:val="yellow"/>
              </w:rPr>
              <w:t xml:space="preserve"> </w:t>
            </w:r>
            <w:proofErr w:type="spellStart"/>
            <w:r w:rsidRPr="008B1415">
              <w:rPr>
                <w:highlight w:val="yellow"/>
              </w:rPr>
              <w:t>pisanja</w:t>
            </w:r>
            <w:proofErr w:type="spellEnd"/>
            <w:r w:rsidRPr="008B1415">
              <w:rPr>
                <w:highlight w:val="yellow"/>
              </w:rPr>
              <w:t xml:space="preserve"> </w:t>
            </w:r>
            <w:proofErr w:type="spellStart"/>
            <w:r w:rsidRPr="008B1415">
              <w:rPr>
                <w:highlight w:val="yellow"/>
              </w:rPr>
              <w:t>dokumentacije</w:t>
            </w:r>
            <w:proofErr w:type="spellEnd"/>
            <w:r w:rsidRPr="008B1415">
              <w:rPr>
                <w:highlight w:val="yellow"/>
              </w:rPr>
              <w:t xml:space="preserve"> </w:t>
            </w:r>
            <w:proofErr w:type="spellStart"/>
            <w:r w:rsidRPr="008B1415">
              <w:rPr>
                <w:highlight w:val="yellow"/>
              </w:rPr>
              <w:t>dizajna</w:t>
            </w:r>
            <w:proofErr w:type="spellEnd"/>
          </w:p>
          <w:p w:rsidR="0090741F" w:rsidRDefault="0090741F" w:rsidP="003B78BB">
            <w:pPr>
              <w:pStyle w:val="BodyTextBullet"/>
              <w:numPr>
                <w:ilvl w:val="0"/>
                <w:numId w:val="0"/>
              </w:numPr>
              <w:ind w:left="360"/>
            </w:pPr>
          </w:p>
        </w:tc>
      </w:tr>
    </w:tbl>
    <w:p w:rsidR="00DF3164" w:rsidRDefault="00DF3164">
      <w:pPr>
        <w:jc w:val="left"/>
      </w:pPr>
    </w:p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:rsidTr="00DD333C">
        <w:trPr>
          <w:trHeight w:val="400"/>
          <w:jc w:val="center"/>
        </w:trPr>
        <w:tc>
          <w:tcPr>
            <w:tcW w:w="10026" w:type="dxa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 w:rsidTr="00DD333C">
        <w:trPr>
          <w:trHeight w:val="400"/>
          <w:jc w:val="center"/>
        </w:trPr>
        <w:tc>
          <w:tcPr>
            <w:tcW w:w="10026" w:type="dxa"/>
          </w:tcPr>
          <w:p w:rsidR="0090741F" w:rsidRPr="00DD333C" w:rsidRDefault="0090741F" w:rsidP="00D97906">
            <w:pPr>
              <w:pStyle w:val="BodyTextBullet"/>
              <w:numPr>
                <w:ilvl w:val="0"/>
                <w:numId w:val="0"/>
              </w:numPr>
              <w:ind w:left="360"/>
              <w:rPr>
                <w:color w:val="00B050"/>
              </w:rPr>
            </w:pPr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82D" w:rsidRDefault="000F182D">
      <w:r>
        <w:separator/>
      </w:r>
    </w:p>
  </w:endnote>
  <w:endnote w:type="continuationSeparator" w:id="0">
    <w:p w:rsidR="000F182D" w:rsidRDefault="000F1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164" w:rsidRDefault="00E7044D">
    <w:pPr>
      <w:pStyle w:val="Footer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PageNumber"/>
      </w:rPr>
      <w:t xml:space="preserve">Page </w:t>
    </w:r>
    <w:r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1337D">
      <w:rPr>
        <w:rStyle w:val="PageNumber"/>
        <w:noProof/>
      </w:rPr>
      <w:t>2</w:t>
    </w:r>
    <w:r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164" w:rsidRDefault="00DF3164">
    <w:pPr>
      <w:pStyle w:val="Footer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D77E86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D77E86">
      <w:rPr>
        <w:noProof/>
      </w:rPr>
      <w:t>1</w:t>
    </w:r>
    <w:r w:rsidR="00E7044D">
      <w:rPr>
        <w:noProof/>
      </w:rPr>
      <w:fldChar w:fldCharType="end"/>
    </w:r>
    <w:r w:rsidR="00CB698C">
      <w:rPr>
        <w:noProof/>
        <w:snapToGrid/>
        <w:sz w:val="20"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>
              <wp:simplePos x="0" y="0"/>
              <wp:positionH relativeFrom="column">
                <wp:posOffset>-23495</wp:posOffset>
              </wp:positionH>
              <wp:positionV relativeFrom="paragraph">
                <wp:posOffset>63499</wp:posOffset>
              </wp:positionV>
              <wp:extent cx="6470015" cy="0"/>
              <wp:effectExtent l="0" t="19050" r="6985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9F228A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82D" w:rsidRDefault="000F182D">
      <w:r>
        <w:separator/>
      </w:r>
    </w:p>
  </w:footnote>
  <w:footnote w:type="continuationSeparator" w:id="0">
    <w:p w:rsidR="000F182D" w:rsidRDefault="000F1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164" w:rsidRDefault="00CB698C">
    <w:pPr>
      <w:pStyle w:val="Headingpg2"/>
    </w:pPr>
    <w:r>
      <w:rPr>
        <w:noProof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302259</wp:posOffset>
              </wp:positionV>
              <wp:extent cx="6451600" cy="0"/>
              <wp:effectExtent l="0" t="19050" r="635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327BB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D97906">
      <w:rPr>
        <w:noProof/>
      </w:rPr>
      <w:t>4/14/2019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164" w:rsidRDefault="00A27E4B">
    <w:pPr>
      <w:pStyle w:val="Header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D97906">
      <w:rPr>
        <w:rFonts w:ascii="Arial Black" w:hAnsi="Arial Black"/>
        <w:noProof/>
        <w:sz w:val="24"/>
      </w:rPr>
      <w:t>4/14/2019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Heading3"/>
    </w:pPr>
  </w:p>
  <w:p w:rsidR="00DF3164" w:rsidRDefault="00DF316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B794D0C"/>
    <w:multiLevelType w:val="singleLevel"/>
    <w:tmpl w:val="F4389E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5" w15:restartNumberingAfterBreak="0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 w15:restartNumberingAfterBreak="0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76"/>
    <w:rsid w:val="00042A95"/>
    <w:rsid w:val="000F182D"/>
    <w:rsid w:val="00117774"/>
    <w:rsid w:val="00150022"/>
    <w:rsid w:val="001614F4"/>
    <w:rsid w:val="001D583E"/>
    <w:rsid w:val="00262455"/>
    <w:rsid w:val="003367D9"/>
    <w:rsid w:val="003B78BB"/>
    <w:rsid w:val="003E1C0A"/>
    <w:rsid w:val="004608F6"/>
    <w:rsid w:val="004613AF"/>
    <w:rsid w:val="004715AD"/>
    <w:rsid w:val="00496B02"/>
    <w:rsid w:val="005059BD"/>
    <w:rsid w:val="00582D5C"/>
    <w:rsid w:val="005A2660"/>
    <w:rsid w:val="00650CC6"/>
    <w:rsid w:val="006D0A9B"/>
    <w:rsid w:val="006F1E3D"/>
    <w:rsid w:val="00744912"/>
    <w:rsid w:val="0081337D"/>
    <w:rsid w:val="008656AE"/>
    <w:rsid w:val="008B1415"/>
    <w:rsid w:val="008D1476"/>
    <w:rsid w:val="0090741F"/>
    <w:rsid w:val="00934004"/>
    <w:rsid w:val="0096669F"/>
    <w:rsid w:val="009E14D0"/>
    <w:rsid w:val="00A26397"/>
    <w:rsid w:val="00A27E4B"/>
    <w:rsid w:val="00A72918"/>
    <w:rsid w:val="00AA0EAD"/>
    <w:rsid w:val="00AF06F4"/>
    <w:rsid w:val="00B54D7D"/>
    <w:rsid w:val="00BB5240"/>
    <w:rsid w:val="00C07C60"/>
    <w:rsid w:val="00C16D01"/>
    <w:rsid w:val="00CB698C"/>
    <w:rsid w:val="00CC5AC1"/>
    <w:rsid w:val="00D5154E"/>
    <w:rsid w:val="00D77E86"/>
    <w:rsid w:val="00D97906"/>
    <w:rsid w:val="00DD333C"/>
    <w:rsid w:val="00DF3164"/>
    <w:rsid w:val="00E065E1"/>
    <w:rsid w:val="00E7044D"/>
    <w:rsid w:val="00F30733"/>
    <w:rsid w:val="00F35789"/>
    <w:rsid w:val="00FA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65A8B5"/>
  <w15:docId w15:val="{DF867316-7849-4CA9-A8AB-56D28FFC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  <w:style w:type="table" w:styleId="TableGrid">
    <w:name w:val="Table Grid"/>
    <w:basedOn w:val="TableNormal"/>
    <w:rsid w:val="00DD3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263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clipse.org/windowbuild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Report.dot</Template>
  <TotalTime>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Report</vt:lpstr>
    </vt:vector>
  </TitlesOfParts>
  <Manager>Rich Penkoski</Manager>
  <Company>Deloitte Consulting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subject/>
  <dc:creator>Goran Mausa</dc:creator>
  <cp:lastModifiedBy>Kristijan</cp:lastModifiedBy>
  <cp:revision>7</cp:revision>
  <cp:lastPrinted>2006-06-23T14:42:00Z</cp:lastPrinted>
  <dcterms:created xsi:type="dcterms:W3CDTF">2019-04-14T20:10:00Z</dcterms:created>
  <dcterms:modified xsi:type="dcterms:W3CDTF">2019-04-14T20:16:00Z</dcterms:modified>
</cp:coreProperties>
</file>
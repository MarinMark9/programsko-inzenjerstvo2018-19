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051679">
            <w:pPr>
              <w:pStyle w:val="BoxTextLarge"/>
            </w:pPr>
            <w:r>
              <w:t>12</w:t>
            </w:r>
            <w:r w:rsidR="00FE4BAD">
              <w:t>.05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051679">
            <w:pPr>
              <w:pStyle w:val="BoxTextLarge"/>
            </w:pPr>
            <w:r>
              <w:t>05</w:t>
            </w:r>
            <w:r w:rsidR="004A4920">
              <w:t>.05</w:t>
            </w:r>
            <w:bookmarkStart w:id="0" w:name="_GoBack"/>
            <w:bookmarkEnd w:id="0"/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FE4BAD" w:rsidRDefault="00051679" w:rsidP="00FE4BAD">
            <w:pPr>
              <w:pStyle w:val="BodyTextBullet"/>
            </w:pPr>
            <w:r>
              <w:rPr>
                <w:color w:val="000000" w:themeColor="text1"/>
              </w:rPr>
              <w:t>Testiranje algoritma na uzorku (fragmentu) baze podataka</w:t>
            </w:r>
          </w:p>
          <w:p w:rsidR="00FE4BAD" w:rsidRDefault="00051679" w:rsidP="00FE4BAD">
            <w:pPr>
              <w:pStyle w:val="BodyTextBullet"/>
            </w:pPr>
            <w:r>
              <w:t>Drugo</w:t>
            </w:r>
            <w:r w:rsidR="00FE4BAD">
              <w:t xml:space="preserve"> testiranje algoritma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5E33C8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FE4BAD" w:rsidRDefault="00051679" w:rsidP="00051679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Povezivanje algoritma sa korisničkim sučeljem</w:t>
            </w:r>
          </w:p>
          <w:p w:rsidR="00051679" w:rsidRPr="00AA0EAD" w:rsidRDefault="00051679" w:rsidP="00051679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t>Izrada klase za dobavljanje i modeliranje podataka povučenih iz baze podataka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051679">
            <w:pPr>
              <w:pStyle w:val="BodyTextBullet"/>
              <w:numPr>
                <w:ilvl w:val="0"/>
                <w:numId w:val="11"/>
              </w:numPr>
            </w:pPr>
            <w:r>
              <w:t>19</w:t>
            </w:r>
            <w:r w:rsidR="00FE4BAD">
              <w:t>.05</w:t>
            </w:r>
            <w:r w:rsidR="00AA0EAD">
              <w:t>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A90EC2">
        <w:trPr>
          <w:trHeight w:val="400"/>
        </w:trPr>
        <w:tc>
          <w:tcPr>
            <w:tcW w:w="10026" w:type="dxa"/>
            <w:shd w:val="clear" w:color="auto" w:fill="FF0000"/>
          </w:tcPr>
          <w:p w:rsidR="00FE4BAD" w:rsidRPr="00051679" w:rsidRDefault="00051679" w:rsidP="00051679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FE4BAD">
              <w:rPr>
                <w:color w:val="000000" w:themeColor="text1"/>
              </w:rPr>
              <w:t>Povezivanje korisničkog upita na korisničko sučelje</w:t>
            </w:r>
          </w:p>
        </w:tc>
      </w:tr>
      <w:tr w:rsidR="00051679" w:rsidTr="00051679">
        <w:trPr>
          <w:trHeight w:val="400"/>
        </w:trPr>
        <w:tc>
          <w:tcPr>
            <w:tcW w:w="10026" w:type="dxa"/>
            <w:shd w:val="clear" w:color="auto" w:fill="FFFF00"/>
          </w:tcPr>
          <w:p w:rsidR="00051679" w:rsidRDefault="00051679" w:rsidP="00FE4BAD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Izrada završne baze podataka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766D52" w:rsidRDefault="00051679" w:rsidP="005E33C8">
            <w:pPr>
              <w:pStyle w:val="BodyTextBullet"/>
              <w:numPr>
                <w:ilvl w:val="0"/>
                <w:numId w:val="9"/>
              </w:numPr>
            </w:pPr>
            <w:r>
              <w:t>Izrada korisničkih upita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27" w:rsidRDefault="00306127">
      <w:r>
        <w:separator/>
      </w:r>
    </w:p>
  </w:endnote>
  <w:endnote w:type="continuationSeparator" w:id="0">
    <w:p w:rsidR="00306127" w:rsidRDefault="0030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4A4920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4A4920">
      <w:rPr>
        <w:noProof/>
      </w:rPr>
      <w:t>1</w:t>
    </w:r>
    <w:r w:rsidR="00E7044D">
      <w:rPr>
        <w:noProof/>
      </w:rPr>
      <w:fldChar w:fldCharType="end"/>
    </w:r>
    <w:r w:rsidR="00306127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27" w:rsidRDefault="00306127">
      <w:r>
        <w:separator/>
      </w:r>
    </w:p>
  </w:footnote>
  <w:footnote w:type="continuationSeparator" w:id="0">
    <w:p w:rsidR="00306127" w:rsidRDefault="00306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306127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4A4920">
      <w:rPr>
        <w:noProof/>
      </w:rPr>
      <w:t>6/2/2019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4A4920">
      <w:rPr>
        <w:rFonts w:ascii="Arial Black" w:hAnsi="Arial Black"/>
        <w:noProof/>
        <w:sz w:val="24"/>
      </w:rPr>
      <w:t>6/2/2019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26E2"/>
    <w:rsid w:val="00042A95"/>
    <w:rsid w:val="00051679"/>
    <w:rsid w:val="00085F49"/>
    <w:rsid w:val="00117774"/>
    <w:rsid w:val="001D583E"/>
    <w:rsid w:val="00262455"/>
    <w:rsid w:val="00306127"/>
    <w:rsid w:val="003367D9"/>
    <w:rsid w:val="003E1C0A"/>
    <w:rsid w:val="004613AF"/>
    <w:rsid w:val="004715AD"/>
    <w:rsid w:val="004A4920"/>
    <w:rsid w:val="00582D5C"/>
    <w:rsid w:val="005E33C8"/>
    <w:rsid w:val="006F1E3D"/>
    <w:rsid w:val="00766D52"/>
    <w:rsid w:val="007C4434"/>
    <w:rsid w:val="0081337D"/>
    <w:rsid w:val="008539A3"/>
    <w:rsid w:val="008D1476"/>
    <w:rsid w:val="0090741F"/>
    <w:rsid w:val="0096669F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7044D"/>
    <w:rsid w:val="00EE1713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17</cp:revision>
  <cp:lastPrinted>2006-06-23T14:42:00Z</cp:lastPrinted>
  <dcterms:created xsi:type="dcterms:W3CDTF">2014-03-10T15:29:00Z</dcterms:created>
  <dcterms:modified xsi:type="dcterms:W3CDTF">2019-06-02T16:23:00Z</dcterms:modified>
</cp:coreProperties>
</file>
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81337D">
            <w:pPr>
              <w:pStyle w:val="BoxTextLarge"/>
            </w:pPr>
            <w:r>
              <w:t>31.03.2019.</w:t>
            </w:r>
            <w:bookmarkStart w:id="0" w:name="_GoBack"/>
            <w:bookmarkEnd w:id="0"/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81337D">
            <w:pPr>
              <w:pStyle w:val="BoxTextLarge"/>
            </w:pPr>
            <w:r>
              <w:t>25.03.2019.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Self Assessment:</w:t>
            </w:r>
          </w:p>
        </w:tc>
        <w:tc>
          <w:tcPr>
            <w:tcW w:w="7597" w:type="dxa"/>
          </w:tcPr>
          <w:p w:rsidR="00DF3164" w:rsidRDefault="00DF3164" w:rsidP="0096669F">
            <w:pPr>
              <w:pStyle w:val="BoxTextLarge"/>
            </w:pPr>
            <w:r>
              <w:t>Green</w:t>
            </w:r>
            <w:r w:rsidR="0096669F">
              <w:t xml:space="preserve"> (On track)</w:t>
            </w:r>
            <w:r>
              <w:t>, Yellow</w:t>
            </w:r>
            <w:r w:rsidR="0096669F">
              <w:t xml:space="preserve"> (Possible risks)</w:t>
            </w:r>
            <w:r>
              <w:t>, Red</w:t>
            </w:r>
            <w:r w:rsidR="0096669F">
              <w:t xml:space="preserve"> (Risks)</w:t>
            </w:r>
          </w:p>
        </w:tc>
      </w:tr>
    </w:tbl>
    <w:p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  <w:r w:rsidR="00582D5C">
              <w:t>Odabir alata za pisanje programskog proizvoda (Eclipse)</w:t>
            </w:r>
          </w:p>
          <w:p w:rsidR="0090741F" w:rsidRDefault="0090741F" w:rsidP="00582D5C">
            <w:pPr>
              <w:pStyle w:val="BodyTextBullet"/>
            </w:pPr>
            <w:r>
              <w:t xml:space="preserve"> </w:t>
            </w:r>
            <w:r w:rsidR="00582D5C">
              <w:t>Početak pisanje specifikacije zahtjeva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582D5C">
            <w:pPr>
              <w:pStyle w:val="BodyTextBullet"/>
            </w:pPr>
            <w:r>
              <w:t xml:space="preserve"> </w:t>
            </w:r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90741F" w:rsidRDefault="0090741F" w:rsidP="0090741F">
            <w:pPr>
              <w:pStyle w:val="BodyTextBullet"/>
            </w:pP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  <w:r w:rsidR="00582D5C">
              <w:t xml:space="preserve">Proučavanje </w:t>
            </w:r>
            <w:r w:rsidR="00582D5C" w:rsidRPr="00582D5C">
              <w:t>Java Code Conventions</w:t>
            </w:r>
            <w:r w:rsidR="00582D5C">
              <w:t>a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Pr="0081337D" w:rsidRDefault="0090741F" w:rsidP="0081337D">
            <w:pPr>
              <w:pStyle w:val="BodyTextBullet"/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582D5C" w:rsidP="00582D5C">
            <w:pPr>
              <w:pStyle w:val="BodyTextBullet"/>
            </w:pPr>
            <w:r w:rsidRPr="00582D5C">
              <w:t>https://www.oracle.com/technetwork/java/codeconventions-150003.pdf</w:t>
            </w:r>
          </w:p>
        </w:tc>
      </w:tr>
    </w:tbl>
    <w:p w:rsidR="0090741F" w:rsidRDefault="0090741F">
      <w:pPr>
        <w:pStyle w:val="Header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AA0EAD" w:rsidTr="00AA0EAD">
        <w:trPr>
          <w:trHeight w:val="400"/>
        </w:trPr>
        <w:tc>
          <w:tcPr>
            <w:tcW w:w="5218" w:type="dxa"/>
            <w:shd w:val="clear" w:color="auto" w:fill="FFFF00"/>
          </w:tcPr>
          <w:p w:rsidR="00AA0EAD" w:rsidRPr="00AA0EAD" w:rsidRDefault="00AA0EAD" w:rsidP="00AA0EAD">
            <w:pPr>
              <w:pStyle w:val="BodyTextBullet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AA0EAD">
              <w:rPr>
                <w:color w:val="000000" w:themeColor="text1"/>
              </w:rPr>
              <w:t>Pisanje specifikacije zahtjeva</w:t>
            </w:r>
          </w:p>
          <w:p w:rsidR="00AA0EAD" w:rsidRPr="00AA0EAD" w:rsidRDefault="00AA0EAD" w:rsidP="0090741F">
            <w:pPr>
              <w:pStyle w:val="BodyTextBullet"/>
              <w:numPr>
                <w:ilvl w:val="0"/>
                <w:numId w:val="11"/>
              </w:numPr>
              <w:rPr>
                <w:color w:val="000000" w:themeColor="text1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AA0EAD" w:rsidRDefault="00AA0EAD" w:rsidP="00AA0EAD">
            <w:pPr>
              <w:pStyle w:val="BodyTextBullet"/>
              <w:numPr>
                <w:ilvl w:val="0"/>
                <w:numId w:val="11"/>
              </w:numPr>
            </w:pPr>
            <w:r>
              <w:t>Dopunjavanje specifikacije zahtjeva</w:t>
            </w:r>
          </w:p>
        </w:tc>
        <w:tc>
          <w:tcPr>
            <w:tcW w:w="2000" w:type="dxa"/>
          </w:tcPr>
          <w:p w:rsidR="00AA0EAD" w:rsidRDefault="00AA0EAD">
            <w:pPr>
              <w:pStyle w:val="BodyTextBullet"/>
              <w:numPr>
                <w:ilvl w:val="0"/>
                <w:numId w:val="11"/>
              </w:numPr>
            </w:pPr>
            <w:r>
              <w:t>01.04.2019.</w:t>
            </w:r>
          </w:p>
        </w:tc>
      </w:tr>
      <w:tr w:rsidR="00AA0EAD" w:rsidTr="00AA0EAD">
        <w:trPr>
          <w:trHeight w:val="400"/>
        </w:trPr>
        <w:tc>
          <w:tcPr>
            <w:tcW w:w="5218" w:type="dxa"/>
            <w:shd w:val="clear" w:color="auto" w:fill="00B050"/>
          </w:tcPr>
          <w:p w:rsidR="00AA0EAD" w:rsidRPr="00AA0EAD" w:rsidRDefault="00AA0EAD" w:rsidP="0090741F">
            <w:pPr>
              <w:pStyle w:val="BodyTextBullet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AA0EAD">
              <w:rPr>
                <w:color w:val="000000" w:themeColor="text1"/>
              </w:rPr>
              <w:t>Analiza algoritma</w:t>
            </w:r>
          </w:p>
        </w:tc>
        <w:tc>
          <w:tcPr>
            <w:tcW w:w="2835" w:type="dxa"/>
            <w:shd w:val="clear" w:color="auto" w:fill="FFFFFF" w:themeFill="background1"/>
          </w:tcPr>
          <w:p w:rsidR="00AA0EAD" w:rsidRDefault="00AA0EAD">
            <w:pPr>
              <w:pStyle w:val="BodyTextBullet"/>
              <w:numPr>
                <w:ilvl w:val="0"/>
                <w:numId w:val="11"/>
              </w:numPr>
            </w:pPr>
          </w:p>
        </w:tc>
        <w:tc>
          <w:tcPr>
            <w:tcW w:w="2000" w:type="dxa"/>
          </w:tcPr>
          <w:p w:rsidR="00AA0EAD" w:rsidRDefault="00AA0EAD">
            <w:pPr>
              <w:pStyle w:val="BodyTextBullet"/>
              <w:numPr>
                <w:ilvl w:val="0"/>
                <w:numId w:val="11"/>
              </w:numPr>
            </w:pP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 w:rsidTr="0081337D">
        <w:trPr>
          <w:trHeight w:val="400"/>
        </w:trPr>
        <w:tc>
          <w:tcPr>
            <w:tcW w:w="10026" w:type="dxa"/>
            <w:shd w:val="clear" w:color="auto" w:fill="00B050"/>
          </w:tcPr>
          <w:p w:rsidR="00DF3164" w:rsidRPr="00AA0EAD" w:rsidRDefault="0090741F">
            <w:pPr>
              <w:pStyle w:val="BodyTextBullet"/>
              <w:rPr>
                <w:color w:val="000000" w:themeColor="text1"/>
              </w:rPr>
            </w:pPr>
            <w:r w:rsidRPr="00AA0EAD">
              <w:rPr>
                <w:color w:val="000000" w:themeColor="text1"/>
              </w:rPr>
              <w:t xml:space="preserve"> </w:t>
            </w:r>
            <w:r w:rsidR="00262455" w:rsidRPr="00AA0EAD">
              <w:rPr>
                <w:color w:val="000000" w:themeColor="text1"/>
              </w:rPr>
              <w:t>Postavljanje Java radne okoline</w:t>
            </w:r>
          </w:p>
          <w:p w:rsidR="0090741F" w:rsidRPr="00AA0EAD" w:rsidRDefault="0090741F">
            <w:pPr>
              <w:pStyle w:val="BodyTextBullet"/>
              <w:rPr>
                <w:color w:val="000000" w:themeColor="text1"/>
              </w:rPr>
            </w:pPr>
            <w:r>
              <w:t xml:space="preserve"> </w:t>
            </w:r>
            <w:r w:rsidR="00262455" w:rsidRPr="00AA0EAD">
              <w:rPr>
                <w:color w:val="000000" w:themeColor="text1"/>
              </w:rPr>
              <w:t>Dizajniranje programskog proizvoda</w:t>
            </w:r>
          </w:p>
          <w:p w:rsidR="0090741F" w:rsidRDefault="0090741F">
            <w:pPr>
              <w:pStyle w:val="BodyTextBullet"/>
            </w:pPr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 w:rsidTr="00AA0EAD">
        <w:trPr>
          <w:trHeight w:val="400"/>
        </w:trPr>
        <w:tc>
          <w:tcPr>
            <w:tcW w:w="10026" w:type="dxa"/>
            <w:shd w:val="clear" w:color="auto" w:fill="FFFF00"/>
          </w:tcPr>
          <w:p w:rsidR="00DF3164" w:rsidRDefault="0090741F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  <w:r w:rsidR="00262455">
              <w:t>Ispravak projektnog plana</w:t>
            </w:r>
          </w:p>
          <w:p w:rsidR="0090741F" w:rsidRDefault="0090741F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</w:p>
          <w:p w:rsidR="0090741F" w:rsidRDefault="0090741F">
            <w:pPr>
              <w:pStyle w:val="BodyTextBullet"/>
              <w:numPr>
                <w:ilvl w:val="0"/>
                <w:numId w:val="9"/>
              </w:numPr>
            </w:pPr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5AD" w:rsidRDefault="004715AD">
      <w:r>
        <w:separator/>
      </w:r>
    </w:p>
  </w:endnote>
  <w:endnote w:type="continuationSeparator" w:id="0">
    <w:p w:rsidR="004715AD" w:rsidRDefault="0047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Footer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1337D">
      <w:rPr>
        <w:rStyle w:val="PageNumber"/>
        <w:noProof/>
      </w:rPr>
      <w:t>2</w:t>
    </w:r>
    <w:r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Footer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81337D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81337D">
      <w:rPr>
        <w:noProof/>
      </w:rPr>
      <w:t>1</w:t>
    </w:r>
    <w:r w:rsidR="00E7044D">
      <w:rPr>
        <w:noProof/>
      </w:rPr>
      <w:fldChar w:fldCharType="end"/>
    </w:r>
    <w:r w:rsidR="004715AD">
      <w:rPr>
        <w:noProof/>
        <w:snapToGrid/>
        <w:sz w:val="20"/>
      </w:rPr>
      <w:pict>
        <v:line id="Line 2" o:spid="_x0000_s2049" style="position:absolute;left:0;text-align:left;z-index:251658240;visibility:visible;mso-position-horizontal-relative:text;mso-position-vertical-relative:text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<v:stroke linestyle="thinThin"/>
        </v:line>
      </w:pic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5AD" w:rsidRDefault="004715AD">
      <w:r>
        <w:separator/>
      </w:r>
    </w:p>
  </w:footnote>
  <w:footnote w:type="continuationSeparator" w:id="0">
    <w:p w:rsidR="004715AD" w:rsidRDefault="004715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4715AD">
    <w:pPr>
      <w:pStyle w:val="Headingpg2"/>
    </w:pPr>
    <w:r>
      <w:rPr>
        <w:noProof/>
      </w:rPr>
      <w:pict>
        <v:line id="Line 1" o:spid="_x0000_s2050" style="position:absolute;left:0;text-align:left;z-index:251657216;visibility:visibl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<v:stroke linestyle="thinThin"/>
        </v:line>
      </w:pic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96669F">
      <w:rPr>
        <w:noProof/>
      </w:rPr>
      <w:t>3/31/2019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27E4B">
    <w:pPr>
      <w:pStyle w:val="Header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96669F">
      <w:rPr>
        <w:rFonts w:ascii="Arial Black" w:hAnsi="Arial Black"/>
        <w:noProof/>
        <w:sz w:val="24"/>
      </w:rPr>
      <w:t>3/31/2019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Heading3"/>
    </w:pPr>
  </w:p>
  <w:p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F4389E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1476"/>
    <w:rsid w:val="00042A95"/>
    <w:rsid w:val="00117774"/>
    <w:rsid w:val="001D583E"/>
    <w:rsid w:val="00262455"/>
    <w:rsid w:val="003367D9"/>
    <w:rsid w:val="003E1C0A"/>
    <w:rsid w:val="004613AF"/>
    <w:rsid w:val="004715AD"/>
    <w:rsid w:val="00582D5C"/>
    <w:rsid w:val="006F1E3D"/>
    <w:rsid w:val="0081337D"/>
    <w:rsid w:val="008D1476"/>
    <w:rsid w:val="0090741F"/>
    <w:rsid w:val="0096669F"/>
    <w:rsid w:val="00A27E4B"/>
    <w:rsid w:val="00AA0EAD"/>
    <w:rsid w:val="00AF06F4"/>
    <w:rsid w:val="00B54D7D"/>
    <w:rsid w:val="00CC5AC1"/>
    <w:rsid w:val="00D5154E"/>
    <w:rsid w:val="00DF3164"/>
    <w:rsid w:val="00E065E1"/>
    <w:rsid w:val="00E7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044D"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rsid w:val="00E7044D"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rsid w:val="00E7044D"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704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7044D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sid w:val="00E7044D"/>
    <w:rPr>
      <w:noProof w:val="0"/>
      <w:lang w:val="en-US"/>
    </w:rPr>
  </w:style>
  <w:style w:type="paragraph" w:customStyle="1" w:styleId="BoxText">
    <w:name w:val="Box Text"/>
    <w:basedOn w:val="Header"/>
    <w:rsid w:val="00E7044D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rsid w:val="00E7044D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rsid w:val="00E7044D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rsid w:val="00E7044D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rsid w:val="00E7044D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sid w:val="00E7044D"/>
    <w:rPr>
      <w:sz w:val="24"/>
    </w:rPr>
  </w:style>
  <w:style w:type="paragraph" w:customStyle="1" w:styleId="MainTitle">
    <w:name w:val="Main Title"/>
    <w:basedOn w:val="Heading1"/>
    <w:rsid w:val="00E7044D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rsid w:val="00E7044D"/>
    <w:pPr>
      <w:numPr>
        <w:numId w:val="3"/>
      </w:numPr>
    </w:pPr>
  </w:style>
  <w:style w:type="paragraph" w:customStyle="1" w:styleId="BoxTextTitle2">
    <w:name w:val="Box Text Title2"/>
    <w:basedOn w:val="BoxText"/>
    <w:rsid w:val="00E7044D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rsid w:val="00E7044D"/>
    <w:pPr>
      <w:jc w:val="left"/>
    </w:pPr>
    <w:rPr>
      <w:sz w:val="24"/>
    </w:rPr>
  </w:style>
  <w:style w:type="paragraph" w:customStyle="1" w:styleId="BoxTextLarge">
    <w:name w:val="Box Text Large"/>
    <w:basedOn w:val="BoxText"/>
    <w:rsid w:val="00E7044D"/>
    <w:rPr>
      <w:sz w:val="24"/>
    </w:rPr>
  </w:style>
  <w:style w:type="paragraph" w:customStyle="1" w:styleId="MainHeading">
    <w:name w:val="Main Heading"/>
    <w:basedOn w:val="Heading1"/>
    <w:rsid w:val="00E7044D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sid w:val="00E7044D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24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Report</vt:lpstr>
    </vt:vector>
  </TitlesOfParts>
  <Manager>Rich Penkoski</Manager>
  <Company>Deloitte Consulting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subject/>
  <dc:creator>Goran Mausa</dc:creator>
  <cp:lastModifiedBy>Borna</cp:lastModifiedBy>
  <cp:revision>8</cp:revision>
  <cp:lastPrinted>2006-06-23T14:42:00Z</cp:lastPrinted>
  <dcterms:created xsi:type="dcterms:W3CDTF">2014-03-10T15:29:00Z</dcterms:created>
  <dcterms:modified xsi:type="dcterms:W3CDTF">2019-03-31T21:22:00Z</dcterms:modified>
</cp:coreProperties>
</file>
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5E33C8">
            <w:pPr>
              <w:pStyle w:val="BoxTextLarge"/>
            </w:pPr>
            <w:r>
              <w:t>14.04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5E33C8">
            <w:pPr>
              <w:pStyle w:val="BoxTextLarge"/>
            </w:pPr>
            <w:r>
              <w:t>07.04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5E33C8">
              <w:t>Izrada ER dijagrama, dizajn baze podataka</w:t>
            </w:r>
          </w:p>
          <w:p w:rsidR="0090741F" w:rsidRDefault="0090741F" w:rsidP="00582D5C">
            <w:pPr>
              <w:pStyle w:val="BodyTextBullet"/>
            </w:pPr>
            <w:r>
              <w:t xml:space="preserve"> </w:t>
            </w:r>
            <w:r w:rsidR="005E33C8">
              <w:t>Izrada baze podataka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5E33C8">
              <w:t>Punjenje baze podacima</w:t>
            </w:r>
          </w:p>
          <w:p w:rsidR="0090741F" w:rsidRDefault="0090741F" w:rsidP="00582D5C">
            <w:pPr>
              <w:pStyle w:val="BodyTextBullet"/>
            </w:pPr>
            <w:r>
              <w:t xml:space="preserve"> </w:t>
            </w:r>
            <w:r w:rsidR="005E33C8">
              <w:t>Dovršetak specifikacije zahtjeva</w:t>
            </w:r>
          </w:p>
          <w:p w:rsidR="00E03850" w:rsidRDefault="00E03850" w:rsidP="00582D5C">
            <w:pPr>
              <w:pStyle w:val="BodyTextBullet"/>
            </w:pPr>
            <w:r>
              <w:t xml:space="preserve"> Izrada alata za manipulaciju .csv datotekom</w:t>
            </w:r>
          </w:p>
          <w:p w:rsidR="00E03850" w:rsidRDefault="00E03850" w:rsidP="00582D5C">
            <w:pPr>
              <w:pStyle w:val="BodyTextBullet"/>
            </w:pPr>
            <w:r>
              <w:t xml:space="preserve"> </w:t>
            </w:r>
            <w:bookmarkStart w:id="0" w:name="_GoBack"/>
            <w:bookmarkEnd w:id="0"/>
            <w:r>
              <w:t>Traženje alata za ubacivanje sadržaja .csv datoteke u bazu podataka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5E33C8" w:rsidP="0090741F">
            <w:pPr>
              <w:pStyle w:val="BodyTextBullet"/>
            </w:pPr>
            <w:r>
              <w:t>Pisanjem alata za punjenje baze podataka</w:t>
            </w:r>
          </w:p>
          <w:p w:rsidR="005E33C8" w:rsidRDefault="005E33C8" w:rsidP="0090741F">
            <w:pPr>
              <w:pStyle w:val="BodyTextBullet"/>
            </w:pPr>
            <w:r>
              <w:t>Korištenjem gotovih alata za punjenje baze podataka iz .csv datoteka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AA0EAD">
        <w:trPr>
          <w:trHeight w:val="400"/>
        </w:trPr>
        <w:tc>
          <w:tcPr>
            <w:tcW w:w="5218" w:type="dxa"/>
            <w:shd w:val="clear" w:color="auto" w:fill="FFFF00"/>
          </w:tcPr>
          <w:p w:rsidR="00AA0EAD" w:rsidRPr="00AA0EAD" w:rsidRDefault="005E33C8" w:rsidP="005E33C8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Implementacija algoritma</w:t>
            </w:r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5E33C8">
            <w:pPr>
              <w:pStyle w:val="BodyTextBullet"/>
              <w:numPr>
                <w:ilvl w:val="0"/>
                <w:numId w:val="11"/>
              </w:numPr>
            </w:pPr>
            <w:r>
              <w:t>29</w:t>
            </w:r>
            <w:r w:rsidR="00AA0EAD">
              <w:t>.04.2019.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00"/>
          </w:tcPr>
          <w:p w:rsidR="00DF3164" w:rsidRPr="00AA0EAD" w:rsidRDefault="0090741F">
            <w:pPr>
              <w:pStyle w:val="BodyTextBullet"/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 xml:space="preserve"> </w:t>
            </w:r>
            <w:r w:rsidR="005E33C8">
              <w:rPr>
                <w:color w:val="000000" w:themeColor="text1"/>
              </w:rPr>
              <w:t>Implementacija i testiranje algoritma na uzorku (fragment</w:t>
            </w:r>
            <w:r w:rsidR="00BA1593">
              <w:rPr>
                <w:color w:val="000000" w:themeColor="text1"/>
              </w:rPr>
              <w:t>u</w:t>
            </w:r>
            <w:r w:rsidR="005E33C8">
              <w:rPr>
                <w:color w:val="000000" w:themeColor="text1"/>
              </w:rPr>
              <w:t>) baze podataka</w:t>
            </w:r>
          </w:p>
          <w:p w:rsidR="0090741F" w:rsidRPr="00AA0EAD" w:rsidRDefault="0090741F">
            <w:pPr>
              <w:pStyle w:val="BodyTextBullet"/>
              <w:rPr>
                <w:color w:val="000000" w:themeColor="text1"/>
              </w:rPr>
            </w:pPr>
            <w:r>
              <w:t xml:space="preserve"> </w:t>
            </w:r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90741F" w:rsidRDefault="0090741F" w:rsidP="005E33C8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r w:rsidR="005E33C8">
              <w:t>Implementacija algoritma</w:t>
            </w: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34" w:rsidRDefault="007C4434">
      <w:r>
        <w:separator/>
      </w:r>
    </w:p>
  </w:endnote>
  <w:endnote w:type="continuationSeparator" w:id="0">
    <w:p w:rsidR="007C4434" w:rsidRDefault="007C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E03850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E03850">
      <w:rPr>
        <w:noProof/>
      </w:rPr>
      <w:t>1</w:t>
    </w:r>
    <w:r w:rsidR="00E7044D">
      <w:rPr>
        <w:noProof/>
      </w:rPr>
      <w:fldChar w:fldCharType="end"/>
    </w:r>
    <w:r w:rsidR="007C4434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34" w:rsidRDefault="007C4434">
      <w:r>
        <w:separator/>
      </w:r>
    </w:p>
  </w:footnote>
  <w:footnote w:type="continuationSeparator" w:id="0">
    <w:p w:rsidR="007C4434" w:rsidRDefault="007C4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7C4434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5E33C8">
      <w:rPr>
        <w:noProof/>
      </w:rPr>
      <w:t>4/14/2019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5E33C8">
      <w:rPr>
        <w:rFonts w:ascii="Arial Black" w:hAnsi="Arial Black"/>
        <w:noProof/>
        <w:sz w:val="24"/>
      </w:rPr>
      <w:t>4/14/2019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42A95"/>
    <w:rsid w:val="00117774"/>
    <w:rsid w:val="001D583E"/>
    <w:rsid w:val="00262455"/>
    <w:rsid w:val="003367D9"/>
    <w:rsid w:val="003E1C0A"/>
    <w:rsid w:val="004613AF"/>
    <w:rsid w:val="004715AD"/>
    <w:rsid w:val="00582D5C"/>
    <w:rsid w:val="005E33C8"/>
    <w:rsid w:val="006F1E3D"/>
    <w:rsid w:val="007C4434"/>
    <w:rsid w:val="0081337D"/>
    <w:rsid w:val="008D1476"/>
    <w:rsid w:val="0090741F"/>
    <w:rsid w:val="0096669F"/>
    <w:rsid w:val="00A27E4B"/>
    <w:rsid w:val="00AA0EAD"/>
    <w:rsid w:val="00AF06F4"/>
    <w:rsid w:val="00B54D7D"/>
    <w:rsid w:val="00BA1593"/>
    <w:rsid w:val="00CC5AC1"/>
    <w:rsid w:val="00D5154E"/>
    <w:rsid w:val="00DF3164"/>
    <w:rsid w:val="00E03850"/>
    <w:rsid w:val="00E065E1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31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11</cp:revision>
  <cp:lastPrinted>2006-06-23T14:42:00Z</cp:lastPrinted>
  <dcterms:created xsi:type="dcterms:W3CDTF">2014-03-10T15:29:00Z</dcterms:created>
  <dcterms:modified xsi:type="dcterms:W3CDTF">2019-04-14T19:00:00Z</dcterms:modified>
</cp:coreProperties>
</file>